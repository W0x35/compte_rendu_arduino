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4579"/>
        <w:gridCol w:w="3453"/>
      </w:tblGrid>
      <w:tr w:rsidR="000C2C4E" w:rsidRPr="000C2C4E" w14:paraId="21DC93D9" w14:textId="77777777" w:rsidTr="00B9284F">
        <w:tc>
          <w:tcPr>
            <w:tcW w:w="1668" w:type="dxa"/>
            <w:shd w:val="clear" w:color="auto" w:fill="auto"/>
          </w:tcPr>
          <w:p w14:paraId="7C86E60F" w14:textId="5B0FAAE1" w:rsidR="000C2C4E" w:rsidRPr="00242C8E" w:rsidRDefault="00FB3FC3" w:rsidP="000C2C4E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</w:rPr>
              <w:drawing>
                <wp:inline distT="0" distB="0" distL="0" distR="0" wp14:anchorId="51E45A72" wp14:editId="3E01831C">
                  <wp:extent cx="1236345" cy="82677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8AEA5" w14:textId="77777777" w:rsidR="000C2C4E" w:rsidRPr="00242C8E" w:rsidRDefault="000C2C4E" w:rsidP="000C2C4E">
            <w:pPr>
              <w:rPr>
                <w:rFonts w:ascii="Arial" w:hAnsi="Arial" w:cs="Arial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 w14:paraId="2190B494" w14:textId="103E38F9" w:rsidR="000C2C4E" w:rsidRPr="00092648" w:rsidRDefault="00311B13" w:rsidP="00FB3FC3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AP</w:t>
            </w:r>
            <w:r w:rsidR="009B2486">
              <w:rPr>
                <w:rFonts w:ascii="Arial" w:hAnsi="Arial" w:cs="Arial"/>
                <w:b/>
                <w:sz w:val="44"/>
                <w:szCs w:val="44"/>
              </w:rPr>
              <w:t>0</w:t>
            </w:r>
            <w:r>
              <w:rPr>
                <w:rFonts w:ascii="Arial" w:hAnsi="Arial" w:cs="Arial"/>
                <w:b/>
                <w:sz w:val="44"/>
                <w:szCs w:val="44"/>
              </w:rPr>
              <w:t xml:space="preserve"> : </w:t>
            </w:r>
            <w:r w:rsidR="009B2486">
              <w:rPr>
                <w:rFonts w:ascii="Arial" w:hAnsi="Arial" w:cs="Arial"/>
                <w:b/>
                <w:sz w:val="44"/>
                <w:szCs w:val="44"/>
              </w:rPr>
              <w:t>Découverte Arduino</w:t>
            </w:r>
          </w:p>
        </w:tc>
        <w:tc>
          <w:tcPr>
            <w:tcW w:w="1165" w:type="dxa"/>
            <w:vMerge w:val="restart"/>
            <w:shd w:val="clear" w:color="auto" w:fill="auto"/>
            <w:vAlign w:val="center"/>
          </w:tcPr>
          <w:p w14:paraId="476C53ED" w14:textId="2A4A59E4" w:rsidR="000C2C4E" w:rsidRPr="00242C8E" w:rsidRDefault="00FB3FC3" w:rsidP="000C2C4E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85CAF7C" wp14:editId="07B0F241">
                  <wp:extent cx="2055495" cy="10896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95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C4E" w:rsidRPr="00311B13" w14:paraId="2430626C" w14:textId="77777777" w:rsidTr="00B9284F">
        <w:tc>
          <w:tcPr>
            <w:tcW w:w="1668" w:type="dxa"/>
            <w:shd w:val="clear" w:color="auto" w:fill="auto"/>
          </w:tcPr>
          <w:p w14:paraId="2620C320" w14:textId="77777777" w:rsidR="000C2C4E" w:rsidRPr="00242C8E" w:rsidRDefault="000C2C4E" w:rsidP="000C2C4E">
            <w:pPr>
              <w:rPr>
                <w:rFonts w:ascii="Arial" w:hAnsi="Arial" w:cs="Arial"/>
              </w:rPr>
            </w:pPr>
          </w:p>
          <w:p w14:paraId="51EA6D8D" w14:textId="2B316A8D" w:rsidR="000C2C4E" w:rsidRPr="00092648" w:rsidRDefault="004E5E1A" w:rsidP="00242C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Activités </w:t>
            </w:r>
            <w:r w:rsidR="009B2486">
              <w:rPr>
                <w:rFonts w:ascii="Arial" w:hAnsi="Arial" w:cs="Arial"/>
                <w:b/>
              </w:rPr>
              <w:t>Dirigée</w:t>
            </w:r>
          </w:p>
          <w:p w14:paraId="2979ACA4" w14:textId="77777777" w:rsidR="000C2C4E" w:rsidRPr="00242C8E" w:rsidRDefault="000C2C4E" w:rsidP="000C2C4E">
            <w:pPr>
              <w:rPr>
                <w:rFonts w:ascii="Arial" w:hAnsi="Arial" w:cs="Arial"/>
              </w:rPr>
            </w:pPr>
          </w:p>
        </w:tc>
        <w:tc>
          <w:tcPr>
            <w:tcW w:w="7512" w:type="dxa"/>
            <w:shd w:val="clear" w:color="auto" w:fill="auto"/>
          </w:tcPr>
          <w:p w14:paraId="3BE0D111" w14:textId="03F853D1" w:rsidR="000C2C4E" w:rsidRPr="00311B13" w:rsidRDefault="000C2C4E" w:rsidP="00A4024B">
            <w:pPr>
              <w:rPr>
                <w:rFonts w:ascii="Arial" w:hAnsi="Arial" w:cs="Arial"/>
                <w:lang w:val="en-US"/>
              </w:rPr>
            </w:pPr>
            <w:r w:rsidRPr="005B4E9E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 xml:space="preserve">Mots </w:t>
            </w:r>
            <w:proofErr w:type="spellStart"/>
            <w:r w:rsidRPr="005B4E9E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clé</w:t>
            </w:r>
            <w:proofErr w:type="spellEnd"/>
            <w:r w:rsidR="00B4436A" w:rsidRPr="005B4E9E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 </w:t>
            </w:r>
            <w:r w:rsidR="00B4436A" w:rsidRPr="005B4E9E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 w:rsidR="00311B13" w:rsidRPr="005B4E9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9B248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micro </w:t>
            </w:r>
            <w:proofErr w:type="spellStart"/>
            <w:r w:rsidR="009B2486">
              <w:rPr>
                <w:rFonts w:ascii="Arial" w:hAnsi="Arial" w:cs="Arial"/>
                <w:b/>
                <w:sz w:val="24"/>
                <w:szCs w:val="24"/>
                <w:lang w:val="en-US"/>
              </w:rPr>
              <w:t>contrôleur</w:t>
            </w:r>
            <w:proofErr w:type="spellEnd"/>
            <w:r w:rsidR="009B248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RAM EEPROM PORT </w:t>
            </w:r>
          </w:p>
        </w:tc>
        <w:tc>
          <w:tcPr>
            <w:tcW w:w="1165" w:type="dxa"/>
            <w:vMerge/>
            <w:shd w:val="clear" w:color="auto" w:fill="auto"/>
          </w:tcPr>
          <w:p w14:paraId="3AC14993" w14:textId="77777777" w:rsidR="000C2C4E" w:rsidRPr="00311B13" w:rsidRDefault="000C2C4E" w:rsidP="000C2C4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F3C90CA" w14:textId="77777777" w:rsidR="00A947D0" w:rsidRPr="00311B13" w:rsidRDefault="00A947D0" w:rsidP="000C2C4E">
      <w:pPr>
        <w:rPr>
          <w:rFonts w:ascii="Arial" w:hAnsi="Arial" w:cs="Arial"/>
          <w:lang w:val="en-US"/>
        </w:rPr>
      </w:pPr>
    </w:p>
    <w:p w14:paraId="018B8122" w14:textId="3C4056E9" w:rsidR="00A947D0" w:rsidRPr="00311B13" w:rsidRDefault="004E5E1A" w:rsidP="00E5245A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Objectifs</w:t>
      </w:r>
      <w:r w:rsidR="00B4436A">
        <w:rPr>
          <w:rFonts w:ascii="Arial" w:hAnsi="Arial" w:cs="Arial"/>
          <w:b/>
          <w:u w:val="single"/>
        </w:rPr>
        <w:t xml:space="preserve"> : </w:t>
      </w:r>
      <w:r w:rsidR="00311B13">
        <w:rPr>
          <w:rFonts w:ascii="Arial" w:hAnsi="Arial" w:cs="Arial"/>
          <w:b/>
        </w:rPr>
        <w:t xml:space="preserve"> </w:t>
      </w:r>
      <w:r w:rsidR="009B2486">
        <w:rPr>
          <w:rFonts w:ascii="Arial" w:hAnsi="Arial" w:cs="Arial"/>
          <w:b/>
        </w:rPr>
        <w:t xml:space="preserve">Découvrir </w:t>
      </w:r>
      <w:r w:rsidR="007C6CA4">
        <w:rPr>
          <w:rFonts w:ascii="Arial" w:hAnsi="Arial" w:cs="Arial"/>
          <w:b/>
        </w:rPr>
        <w:t>la carte Arduino</w:t>
      </w:r>
    </w:p>
    <w:p w14:paraId="5FE5B09E" w14:textId="77777777" w:rsidR="00B4436A" w:rsidRPr="00311B13" w:rsidRDefault="00B4436A" w:rsidP="00E5245A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Arial" w:hAnsi="Arial" w:cs="Arial"/>
          <w:b/>
        </w:rPr>
      </w:pPr>
    </w:p>
    <w:p w14:paraId="09B5913E" w14:textId="77777777" w:rsidR="00B4436A" w:rsidRPr="00092648" w:rsidRDefault="00B4436A" w:rsidP="00E5245A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Arial" w:hAnsi="Arial" w:cs="Arial"/>
          <w:b/>
          <w:u w:val="single"/>
        </w:rPr>
      </w:pPr>
    </w:p>
    <w:p w14:paraId="379FFAD6" w14:textId="2310EA8A" w:rsidR="00180063" w:rsidRDefault="00180063" w:rsidP="00180063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1. Ouvrir et Lire </w:t>
      </w:r>
      <w:r>
        <w:rPr>
          <w:rFonts w:ascii="Calibri" w:hAnsi="Calibri" w:cs="Calibri"/>
          <w:color w:val="000000"/>
          <w:sz w:val="24"/>
          <w:szCs w:val="24"/>
        </w:rPr>
        <w:t xml:space="preserve">le Document Ressource 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≪Mémento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Arduino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bréquigny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≫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41F43C1D" w14:textId="77777777" w:rsidR="007C6CA4" w:rsidRDefault="007C6CA4" w:rsidP="00A947D0">
      <w:pPr>
        <w:rPr>
          <w:rFonts w:ascii="Arial" w:hAnsi="Arial" w:cs="Arial"/>
        </w:rPr>
      </w:pPr>
    </w:p>
    <w:p w14:paraId="5AD29AAD" w14:textId="77777777" w:rsidR="007C6CA4" w:rsidRDefault="007C6CA4" w:rsidP="00A947D0">
      <w:pPr>
        <w:rPr>
          <w:rFonts w:ascii="Arial" w:hAnsi="Arial" w:cs="Arial"/>
        </w:rPr>
      </w:pPr>
    </w:p>
    <w:p w14:paraId="1591AF6C" w14:textId="410D2B75" w:rsidR="00683CEE" w:rsidRDefault="00E249C6" w:rsidP="00E249C6">
      <w:pPr>
        <w:ind w:left="2124" w:hanging="990"/>
        <w:rPr>
          <w:rFonts w:ascii="Arial" w:hAnsi="Arial" w:cs="Arial"/>
        </w:rPr>
      </w:pPr>
      <w:r w:rsidRPr="00341C55">
        <w:rPr>
          <w:rFonts w:ascii="Arial" w:hAnsi="Arial" w:cs="Arial"/>
          <w:noProof/>
        </w:rPr>
        <w:drawing>
          <wp:inline distT="0" distB="0" distL="0" distR="0" wp14:anchorId="3148EDCA" wp14:editId="55D72065">
            <wp:extent cx="4942385" cy="2658599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85" cy="266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E345" w14:textId="77777777" w:rsidR="007C6CA4" w:rsidRPr="00E55EE6" w:rsidRDefault="007C6CA4" w:rsidP="00A947D0">
      <w:pPr>
        <w:rPr>
          <w:rFonts w:ascii="Arial" w:hAnsi="Arial" w:cs="Arial"/>
        </w:rPr>
      </w:pPr>
    </w:p>
    <w:p w14:paraId="7853D84E" w14:textId="77777777" w:rsidR="009B2486" w:rsidRDefault="009B248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2. Préciser </w:t>
      </w:r>
      <w:r>
        <w:rPr>
          <w:rFonts w:ascii="Calibri" w:hAnsi="Calibri" w:cs="Calibri"/>
          <w:color w:val="000000"/>
          <w:sz w:val="24"/>
          <w:szCs w:val="24"/>
        </w:rPr>
        <w:t xml:space="preserve">ce qu’est </w:t>
      </w:r>
      <w:r>
        <w:rPr>
          <w:rFonts w:ascii="Cambria Math" w:hAnsi="Cambria Math" w:cs="Cambria Math"/>
          <w:color w:val="000000"/>
          <w:sz w:val="24"/>
          <w:szCs w:val="24"/>
        </w:rPr>
        <w:t>≪</w:t>
      </w:r>
      <w:r>
        <w:rPr>
          <w:rFonts w:ascii="Calibri" w:hAnsi="Calibri" w:cs="Calibri"/>
          <w:color w:val="000000"/>
          <w:sz w:val="24"/>
          <w:szCs w:val="24"/>
        </w:rPr>
        <w:t>Arduino</w:t>
      </w:r>
      <w:r>
        <w:rPr>
          <w:rFonts w:ascii="Cambria Math" w:hAnsi="Cambria Math" w:cs="Cambria Math"/>
          <w:color w:val="000000"/>
          <w:sz w:val="24"/>
          <w:szCs w:val="24"/>
        </w:rPr>
        <w:t>≫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439E1043" w14:textId="77777777" w:rsidR="009B2486" w:rsidRDefault="009B248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14:paraId="10CB1E86" w14:textId="77777777" w:rsidR="009B2486" w:rsidRDefault="009B248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3. Citer </w:t>
      </w:r>
      <w:r>
        <w:rPr>
          <w:rFonts w:ascii="Calibri" w:hAnsi="Calibri" w:cs="Calibri"/>
          <w:color w:val="000000"/>
          <w:sz w:val="24"/>
          <w:szCs w:val="24"/>
        </w:rPr>
        <w:t xml:space="preserve">les principaux avantages des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systemes</w:t>
      </w:r>
      <w:r>
        <w:rPr>
          <w:rFonts w:ascii="Cambria Math" w:hAnsi="Cambria Math" w:cs="Cambria Math"/>
          <w:color w:val="000000"/>
          <w:sz w:val="24"/>
          <w:szCs w:val="24"/>
        </w:rPr>
        <w:t>≪</w:t>
      </w:r>
      <w:r>
        <w:rPr>
          <w:rFonts w:ascii="Calibri" w:hAnsi="Calibri" w:cs="Calibri"/>
          <w:color w:val="000000"/>
          <w:sz w:val="24"/>
          <w:szCs w:val="24"/>
        </w:rPr>
        <w:t>Arduino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≫</w:t>
      </w:r>
    </w:p>
    <w:p w14:paraId="5B5EBE7D" w14:textId="77777777" w:rsidR="009B2486" w:rsidRDefault="009B2486" w:rsidP="009B2486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14:paraId="198CFE73" w14:textId="77777777" w:rsidR="009B2486" w:rsidRDefault="009B248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4. Indiquer </w:t>
      </w:r>
      <w:r>
        <w:rPr>
          <w:rFonts w:ascii="Calibri" w:hAnsi="Calibri" w:cs="Calibri"/>
          <w:color w:val="000000"/>
          <w:sz w:val="24"/>
          <w:szCs w:val="24"/>
        </w:rPr>
        <w:t xml:space="preserve">quel type de microcontrôleur équipe les cartes </w:t>
      </w:r>
      <w:r>
        <w:rPr>
          <w:rFonts w:ascii="Cambria Math" w:hAnsi="Cambria Math" w:cs="Cambria Math"/>
          <w:color w:val="000000"/>
          <w:sz w:val="24"/>
          <w:szCs w:val="24"/>
        </w:rPr>
        <w:t>≪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ArduinoUno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≫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0EA9FBCC" w14:textId="77777777" w:rsidR="009B2486" w:rsidRDefault="009B248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14:paraId="685181F6" w14:textId="77777777" w:rsidR="00E249C6" w:rsidRPr="00D36C31" w:rsidRDefault="00E249C6" w:rsidP="00E249C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5. Extraire de la </w:t>
      </w:r>
      <w:proofErr w:type="spellStart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datasheet</w:t>
      </w:r>
      <w:proofErr w:type="spellEnd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</w:t>
      </w:r>
      <w:r w:rsidRPr="00D36C31">
        <w:rPr>
          <w:rFonts w:ascii="Calibri,Bold" w:hAnsi="Calibri,Bold" w:cs="Calibri,Bold"/>
          <w:bCs/>
          <w:color w:val="000000"/>
          <w:sz w:val="24"/>
          <w:szCs w:val="24"/>
        </w:rPr>
        <w:t>du composant l</w:t>
      </w:r>
      <w:r>
        <w:rPr>
          <w:rFonts w:ascii="Calibri,Bold" w:hAnsi="Calibri,Bold" w:cs="Calibri,Bold"/>
          <w:bCs/>
          <w:color w:val="000000"/>
          <w:sz w:val="24"/>
          <w:szCs w:val="24"/>
        </w:rPr>
        <w:t xml:space="preserve">es caractéristiques et la </w:t>
      </w:r>
      <w:proofErr w:type="gramStart"/>
      <w:r>
        <w:rPr>
          <w:rFonts w:ascii="Calibri,Bold" w:hAnsi="Calibri,Bold" w:cs="Calibri,Bold"/>
          <w:bCs/>
          <w:color w:val="000000"/>
          <w:sz w:val="24"/>
          <w:szCs w:val="24"/>
        </w:rPr>
        <w:t xml:space="preserve">structure </w:t>
      </w:r>
      <w:r w:rsidRPr="00D36C31">
        <w:rPr>
          <w:rFonts w:ascii="Calibri,Bold" w:hAnsi="Calibri,Bold" w:cs="Calibri,Bold"/>
          <w:bCs/>
          <w:color w:val="000000"/>
          <w:sz w:val="24"/>
          <w:szCs w:val="24"/>
        </w:rPr>
        <w:t xml:space="preserve"> interne</w:t>
      </w:r>
      <w:proofErr w:type="gramEnd"/>
    </w:p>
    <w:p w14:paraId="45BEBB52" w14:textId="275B9516" w:rsidR="009B2486" w:rsidRDefault="009B248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14:paraId="7CD38052" w14:textId="77777777" w:rsidR="00E249C6" w:rsidRDefault="00E249C6" w:rsidP="00E249C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6. Lister </w:t>
      </w:r>
      <w:r>
        <w:rPr>
          <w:rFonts w:ascii="Calibri" w:hAnsi="Calibri" w:cs="Calibri"/>
          <w:color w:val="000000"/>
          <w:sz w:val="24"/>
          <w:szCs w:val="24"/>
        </w:rPr>
        <w:t>le type et la taille des mémoires disponibles.</w:t>
      </w:r>
    </w:p>
    <w:p w14:paraId="7F73445B" w14:textId="12185CF7" w:rsidR="00E249C6" w:rsidRDefault="00E249C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14:paraId="3194B600" w14:textId="647C7BAE" w:rsidR="00E249C6" w:rsidRDefault="00E249C6" w:rsidP="00E249C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7. Donner </w:t>
      </w:r>
      <w:r>
        <w:rPr>
          <w:rFonts w:ascii="Calibri" w:hAnsi="Calibri" w:cs="Calibri"/>
          <w:color w:val="000000"/>
          <w:sz w:val="24"/>
          <w:szCs w:val="24"/>
        </w:rPr>
        <w:t xml:space="preserve">la gamme des tensions d’alimentation normalisées de la carte </w:t>
      </w:r>
      <w:r>
        <w:rPr>
          <w:rFonts w:ascii="Cambria Math" w:hAnsi="Cambria Math" w:cs="Cambria Math"/>
          <w:color w:val="000000"/>
          <w:sz w:val="24"/>
          <w:szCs w:val="24"/>
        </w:rPr>
        <w:t>≪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ArduinoUno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≫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16A1ACB0" w14:textId="77777777" w:rsidR="00E249C6" w:rsidRDefault="00E249C6" w:rsidP="00E249C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14:paraId="34775FEB" w14:textId="5369C7C5" w:rsidR="00E249C6" w:rsidRDefault="00E249C6" w:rsidP="00E249C6">
      <w:pPr>
        <w:autoSpaceDE w:val="0"/>
        <w:autoSpaceDN w:val="0"/>
        <w:adjustRightInd w:val="0"/>
        <w:rPr>
          <w:rFonts w:ascii="Calibri,Bold" w:hAnsi="Calibri,Bold" w:cs="Calibri,Bold"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8.Donner le nombre d’instruction </w:t>
      </w:r>
      <w:r w:rsidRPr="004D63AE">
        <w:rPr>
          <w:rFonts w:ascii="Calibri,Bold" w:hAnsi="Calibri,Bold" w:cs="Calibri,Bold"/>
          <w:bCs/>
          <w:color w:val="000000"/>
          <w:sz w:val="24"/>
          <w:szCs w:val="24"/>
        </w:rPr>
        <w:t>du microcont</w:t>
      </w:r>
      <w:r w:rsidR="00D537B9">
        <w:rPr>
          <w:rFonts w:ascii="Calibri,Bold" w:hAnsi="Calibri,Bold" w:cs="Calibri,Bold"/>
          <w:bCs/>
          <w:color w:val="000000"/>
          <w:sz w:val="24"/>
          <w:szCs w:val="24"/>
        </w:rPr>
        <w:t>r</w:t>
      </w:r>
      <w:r w:rsidRPr="004D63AE">
        <w:rPr>
          <w:rFonts w:ascii="Calibri,Bold" w:hAnsi="Calibri,Bold" w:cs="Calibri,Bold"/>
          <w:bCs/>
          <w:color w:val="000000"/>
          <w:sz w:val="24"/>
          <w:szCs w:val="24"/>
        </w:rPr>
        <w:t>ôleur</w:t>
      </w:r>
    </w:p>
    <w:p w14:paraId="511BD6BB" w14:textId="77777777" w:rsidR="00E249C6" w:rsidRDefault="00E249C6" w:rsidP="00E249C6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14:paraId="34099741" w14:textId="77777777" w:rsidR="00E249C6" w:rsidRDefault="00E249C6" w:rsidP="00E249C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9. Préciser </w:t>
      </w:r>
      <w:r>
        <w:rPr>
          <w:rFonts w:ascii="Calibri" w:hAnsi="Calibri" w:cs="Calibri"/>
          <w:color w:val="000000"/>
          <w:sz w:val="24"/>
          <w:szCs w:val="24"/>
        </w:rPr>
        <w:t xml:space="preserve">le nombre d’entrées/sorties numériques disponibles sur la carte </w:t>
      </w:r>
      <w:r>
        <w:rPr>
          <w:rFonts w:ascii="Cambria Math" w:hAnsi="Cambria Math" w:cs="Cambria Math"/>
          <w:color w:val="000000"/>
          <w:sz w:val="24"/>
          <w:szCs w:val="24"/>
        </w:rPr>
        <w:t>≪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ArduinoUno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≫ et leurs caractéristiques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035DA38E" w14:textId="77777777" w:rsidR="00E249C6" w:rsidRDefault="00E249C6" w:rsidP="00E249C6">
      <w:pPr>
        <w:spacing w:before="8" w:line="180" w:lineRule="exact"/>
        <w:rPr>
          <w:sz w:val="18"/>
          <w:szCs w:val="18"/>
        </w:rPr>
      </w:pPr>
    </w:p>
    <w:p w14:paraId="3A582314" w14:textId="4E888675" w:rsidR="00E249C6" w:rsidRDefault="00E249C6" w:rsidP="00E249C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10. Donner </w:t>
      </w:r>
      <w:r>
        <w:rPr>
          <w:rFonts w:ascii="Calibri" w:hAnsi="Calibri" w:cs="Calibri"/>
          <w:color w:val="000000"/>
          <w:sz w:val="24"/>
          <w:szCs w:val="24"/>
        </w:rPr>
        <w:t xml:space="preserve">le nombre d’entrées/sorties analogiques disponibles sur la carte </w:t>
      </w:r>
      <w:r>
        <w:rPr>
          <w:rFonts w:ascii="Cambria Math" w:hAnsi="Cambria Math" w:cs="Cambria Math"/>
          <w:color w:val="000000"/>
          <w:sz w:val="24"/>
          <w:szCs w:val="24"/>
        </w:rPr>
        <w:t>≪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ArduinoUno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≫ et leurs caractéristiques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669B282B" w14:textId="77777777" w:rsidR="00E249C6" w:rsidRDefault="00E249C6" w:rsidP="00E249C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14:paraId="4BB32B00" w14:textId="05B7F01D" w:rsidR="00E249C6" w:rsidRDefault="00E249C6" w:rsidP="009B2486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11. Lister </w:t>
      </w:r>
      <w:r>
        <w:rPr>
          <w:rFonts w:ascii="Calibri" w:hAnsi="Calibri" w:cs="Calibri"/>
          <w:color w:val="000000"/>
          <w:sz w:val="24"/>
          <w:szCs w:val="24"/>
        </w:rPr>
        <w:t xml:space="preserve">les liaisons séries disponibles par défaut sur la carte </w:t>
      </w:r>
      <w:r>
        <w:rPr>
          <w:rFonts w:ascii="Cambria Math" w:hAnsi="Cambria Math" w:cs="Cambria Math"/>
          <w:color w:val="000000"/>
          <w:sz w:val="24"/>
          <w:szCs w:val="24"/>
        </w:rPr>
        <w:t>≪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ArduinoUno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≫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sectPr w:rsidR="00E249C6" w:rsidSect="00E559F9">
      <w:headerReference w:type="default" r:id="rId11"/>
      <w:footerReference w:type="even" r:id="rId12"/>
      <w:footerReference w:type="default" r:id="rId13"/>
      <w:pgSz w:w="11907" w:h="16840" w:code="9"/>
      <w:pgMar w:top="851" w:right="851" w:bottom="1134" w:left="851" w:header="567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DC1EC" w14:textId="77777777" w:rsidR="00314002" w:rsidRDefault="00314002">
      <w:r>
        <w:separator/>
      </w:r>
    </w:p>
  </w:endnote>
  <w:endnote w:type="continuationSeparator" w:id="0">
    <w:p w14:paraId="00346D93" w14:textId="77777777" w:rsidR="00314002" w:rsidRDefault="0031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6C34C" w14:textId="77777777" w:rsidR="008D5BA7" w:rsidRDefault="008D5BA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E6F2AA0" w14:textId="77777777" w:rsidR="008D5BA7" w:rsidRDefault="008D5BA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BF1CD" w14:textId="1CF75E3A" w:rsidR="008D5BA7" w:rsidRPr="00032663" w:rsidRDefault="008D5BA7" w:rsidP="00032663">
    <w:pPr>
      <w:pStyle w:val="Pieddepage"/>
      <w:framePr w:wrap="around" w:vAnchor="text" w:hAnchor="page" w:x="15601" w:y="85"/>
      <w:rPr>
        <w:rStyle w:val="Numrodepage"/>
        <w:rFonts w:ascii="Courier New" w:hAnsi="Courier New" w:cs="Courier New"/>
        <w:sz w:val="16"/>
        <w:szCs w:val="16"/>
      </w:rPr>
    </w:pPr>
    <w:r w:rsidRPr="00032663">
      <w:rPr>
        <w:rStyle w:val="Numrodepage"/>
        <w:rFonts w:ascii="Courier New" w:hAnsi="Courier New" w:cs="Courier New"/>
        <w:sz w:val="16"/>
        <w:szCs w:val="16"/>
      </w:rPr>
      <w:fldChar w:fldCharType="begin"/>
    </w:r>
    <w:r w:rsidRPr="00032663">
      <w:rPr>
        <w:rStyle w:val="Numrodepage"/>
        <w:rFonts w:ascii="Courier New" w:hAnsi="Courier New" w:cs="Courier New"/>
        <w:sz w:val="16"/>
        <w:szCs w:val="16"/>
      </w:rPr>
      <w:instrText xml:space="preserve">PAGE  </w:instrText>
    </w:r>
    <w:r w:rsidRPr="00032663">
      <w:rPr>
        <w:rStyle w:val="Numrodepage"/>
        <w:rFonts w:ascii="Courier New" w:hAnsi="Courier New" w:cs="Courier New"/>
        <w:sz w:val="16"/>
        <w:szCs w:val="16"/>
      </w:rPr>
      <w:fldChar w:fldCharType="separate"/>
    </w:r>
    <w:r w:rsidR="00251FED">
      <w:rPr>
        <w:rStyle w:val="Numrodepage"/>
        <w:rFonts w:ascii="Courier New" w:hAnsi="Courier New" w:cs="Courier New"/>
        <w:noProof/>
        <w:sz w:val="16"/>
        <w:szCs w:val="16"/>
      </w:rPr>
      <w:t>1</w:t>
    </w:r>
    <w:r w:rsidRPr="00032663">
      <w:rPr>
        <w:rStyle w:val="Numrodepage"/>
        <w:rFonts w:ascii="Courier New" w:hAnsi="Courier New" w:cs="Courier New"/>
        <w:sz w:val="16"/>
        <w:szCs w:val="16"/>
      </w:rPr>
      <w:fldChar w:fldCharType="end"/>
    </w:r>
  </w:p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926"/>
      <w:gridCol w:w="4351"/>
      <w:gridCol w:w="1080"/>
      <w:gridCol w:w="838"/>
    </w:tblGrid>
    <w:tr w:rsidR="008D5BA7" w:rsidRPr="004A5AF4" w14:paraId="4EFC4914" w14:textId="77777777" w:rsidTr="00B4436A">
      <w:trPr>
        <w:jc w:val="right"/>
      </w:trPr>
      <w:tc>
        <w:tcPr>
          <w:tcW w:w="4053" w:type="dxa"/>
          <w:vAlign w:val="center"/>
        </w:tcPr>
        <w:p w14:paraId="055835DE" w14:textId="49B1D424" w:rsidR="008D5BA7" w:rsidRPr="004A5AF4" w:rsidRDefault="00443193" w:rsidP="00EB45E6">
          <w:pPr>
            <w:pStyle w:val="Pieddepage"/>
            <w:tabs>
              <w:tab w:val="clear" w:pos="4536"/>
              <w:tab w:val="clear" w:pos="9072"/>
              <w:tab w:val="left" w:pos="6030"/>
            </w:tabs>
            <w:ind w:right="36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AP0 découverte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arduino</w:t>
          </w:r>
          <w:proofErr w:type="spellEnd"/>
        </w:p>
      </w:tc>
      <w:tc>
        <w:tcPr>
          <w:tcW w:w="4566" w:type="dxa"/>
          <w:vAlign w:val="center"/>
        </w:tcPr>
        <w:p w14:paraId="24174ACF" w14:textId="77777777" w:rsidR="008D5BA7" w:rsidRPr="00D8029E" w:rsidRDefault="008D5BA7" w:rsidP="00032663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Fonts w:ascii="Arial" w:hAnsi="Arial" w:cs="Arial"/>
            </w:rPr>
          </w:pPr>
        </w:p>
      </w:tc>
      <w:tc>
        <w:tcPr>
          <w:tcW w:w="1116" w:type="dxa"/>
          <w:vAlign w:val="center"/>
        </w:tcPr>
        <w:p w14:paraId="2C9DB3C7" w14:textId="77777777" w:rsidR="008D5BA7" w:rsidRPr="004A5AF4" w:rsidRDefault="00B4436A" w:rsidP="00032663">
          <w:pPr>
            <w:pStyle w:val="Pieddepage"/>
            <w:tabs>
              <w:tab w:val="clear" w:pos="4536"/>
              <w:tab w:val="clear" w:pos="9072"/>
              <w:tab w:val="left" w:pos="603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CI</w:t>
          </w:r>
        </w:p>
      </w:tc>
      <w:tc>
        <w:tcPr>
          <w:tcW w:w="862" w:type="dxa"/>
          <w:vAlign w:val="center"/>
        </w:tcPr>
        <w:p w14:paraId="3906A532" w14:textId="23B09CBE" w:rsidR="008D5BA7" w:rsidRPr="00D8029E" w:rsidRDefault="008D5BA7" w:rsidP="00032663">
          <w:pPr>
            <w:pStyle w:val="Pieddepage"/>
            <w:tabs>
              <w:tab w:val="clear" w:pos="4536"/>
              <w:tab w:val="clear" w:pos="9072"/>
              <w:tab w:val="left" w:pos="6030"/>
            </w:tabs>
            <w:ind w:right="57"/>
            <w:jc w:val="center"/>
            <w:rPr>
              <w:rFonts w:ascii="Arial" w:hAnsi="Arial" w:cs="Arial"/>
              <w:b/>
            </w:rPr>
          </w:pPr>
          <w:r w:rsidRPr="00D8029E">
            <w:rPr>
              <w:rFonts w:ascii="Arial" w:hAnsi="Arial" w:cs="Arial"/>
              <w:b/>
            </w:rPr>
            <w:fldChar w:fldCharType="begin"/>
          </w:r>
          <w:r w:rsidRPr="00D8029E">
            <w:rPr>
              <w:rFonts w:ascii="Arial" w:hAnsi="Arial" w:cs="Arial"/>
              <w:b/>
            </w:rPr>
            <w:instrText>PAGE   \* MERGEFORMAT</w:instrText>
          </w:r>
          <w:r w:rsidRPr="00D8029E">
            <w:rPr>
              <w:rFonts w:ascii="Arial" w:hAnsi="Arial" w:cs="Arial"/>
              <w:b/>
            </w:rPr>
            <w:fldChar w:fldCharType="separate"/>
          </w:r>
          <w:r w:rsidR="00251FED">
            <w:rPr>
              <w:rFonts w:ascii="Arial" w:hAnsi="Arial" w:cs="Arial"/>
              <w:b/>
              <w:noProof/>
            </w:rPr>
            <w:t>1</w:t>
          </w:r>
          <w:r w:rsidRPr="00D8029E">
            <w:rPr>
              <w:rFonts w:ascii="Arial" w:hAnsi="Arial" w:cs="Arial"/>
              <w:b/>
            </w:rPr>
            <w:fldChar w:fldCharType="end"/>
          </w:r>
        </w:p>
      </w:tc>
    </w:tr>
  </w:tbl>
  <w:p w14:paraId="3F8C5CE8" w14:textId="77777777" w:rsidR="008D5BA7" w:rsidRPr="00092A85" w:rsidRDefault="008D5BA7" w:rsidP="00B4436A">
    <w:pPr>
      <w:pStyle w:val="Pieddepage"/>
      <w:ind w:right="36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EDBC7" w14:textId="77777777" w:rsidR="00314002" w:rsidRDefault="00314002">
      <w:r>
        <w:separator/>
      </w:r>
    </w:p>
  </w:footnote>
  <w:footnote w:type="continuationSeparator" w:id="0">
    <w:p w14:paraId="51EB9110" w14:textId="77777777" w:rsidR="00314002" w:rsidRDefault="00314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DF2E3" w14:textId="77777777" w:rsidR="008D5BA7" w:rsidRPr="000D736B" w:rsidRDefault="008D5BA7" w:rsidP="00DA6256">
    <w:pPr>
      <w:pStyle w:val="En-tte"/>
      <w:pBdr>
        <w:bottom w:val="thickThinSmallGap" w:sz="24" w:space="1" w:color="622423"/>
      </w:pBdr>
      <w:jc w:val="right"/>
      <w:rPr>
        <w:rFonts w:ascii="Arial" w:hAnsi="Arial" w:cs="Arial"/>
        <w:b/>
      </w:rPr>
    </w:pPr>
    <w:r>
      <w:rPr>
        <w:rFonts w:ascii="Arial" w:hAnsi="Arial" w:cs="Arial"/>
        <w:b/>
        <w:i/>
      </w:rPr>
      <w:t>STI2D_</w:t>
    </w:r>
    <w:r w:rsidRPr="000D736B">
      <w:rPr>
        <w:rFonts w:ascii="Arial" w:hAnsi="Arial" w:cs="Arial"/>
        <w:b/>
        <w:i/>
      </w:rPr>
      <w:t>Système d’Information et Numérique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B20830"/>
    <w:multiLevelType w:val="hybridMultilevel"/>
    <w:tmpl w:val="D2EAE3A8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B34D3B"/>
    <w:multiLevelType w:val="hybridMultilevel"/>
    <w:tmpl w:val="7A0CB64C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B827FF"/>
    <w:multiLevelType w:val="hybridMultilevel"/>
    <w:tmpl w:val="020E2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C050D"/>
    <w:multiLevelType w:val="hybridMultilevel"/>
    <w:tmpl w:val="166A6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2284"/>
    <w:multiLevelType w:val="singleLevel"/>
    <w:tmpl w:val="BE0ECBD0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6" w15:restartNumberingAfterBreak="0">
    <w:nsid w:val="21905A29"/>
    <w:multiLevelType w:val="singleLevel"/>
    <w:tmpl w:val="56C2B3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C85C48"/>
    <w:multiLevelType w:val="hybridMultilevel"/>
    <w:tmpl w:val="E37249DE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F5DE5"/>
    <w:multiLevelType w:val="singleLevel"/>
    <w:tmpl w:val="E28837B2"/>
    <w:lvl w:ilvl="0">
      <w:start w:val="2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hint="default"/>
        <w:b w:val="0"/>
      </w:rPr>
    </w:lvl>
  </w:abstractNum>
  <w:abstractNum w:abstractNumId="9" w15:restartNumberingAfterBreak="0">
    <w:nsid w:val="3DF92CB4"/>
    <w:multiLevelType w:val="hybridMultilevel"/>
    <w:tmpl w:val="559CA6B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210E3A"/>
    <w:multiLevelType w:val="singleLevel"/>
    <w:tmpl w:val="D7C084B8"/>
    <w:lvl w:ilvl="0">
      <w:start w:val="2"/>
      <w:numFmt w:val="bullet"/>
      <w:lvlText w:val="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</w:abstractNum>
  <w:abstractNum w:abstractNumId="11" w15:restartNumberingAfterBreak="0">
    <w:nsid w:val="49561D53"/>
    <w:multiLevelType w:val="multilevel"/>
    <w:tmpl w:val="4B405C9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49D81869"/>
    <w:multiLevelType w:val="hybridMultilevel"/>
    <w:tmpl w:val="F0AA3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A0328"/>
    <w:multiLevelType w:val="hybridMultilevel"/>
    <w:tmpl w:val="73668332"/>
    <w:lvl w:ilvl="0" w:tplc="A71EA200">
      <w:start w:val="9"/>
      <w:numFmt w:val="bullet"/>
      <w:lvlText w:val="-"/>
      <w:lvlJc w:val="left"/>
      <w:pPr>
        <w:ind w:left="63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14" w15:restartNumberingAfterBreak="0">
    <w:nsid w:val="5C4C1B86"/>
    <w:multiLevelType w:val="singleLevel"/>
    <w:tmpl w:val="42DEB41E"/>
    <w:lvl w:ilvl="0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hint="default"/>
      </w:rPr>
    </w:lvl>
  </w:abstractNum>
  <w:abstractNum w:abstractNumId="15" w15:restartNumberingAfterBreak="0">
    <w:nsid w:val="65984F61"/>
    <w:multiLevelType w:val="hybridMultilevel"/>
    <w:tmpl w:val="E3D8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276D4"/>
    <w:multiLevelType w:val="singleLevel"/>
    <w:tmpl w:val="D4A454FC"/>
    <w:lvl w:ilvl="0">
      <w:start w:val="2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7" w15:restartNumberingAfterBreak="0">
    <w:nsid w:val="798D602C"/>
    <w:multiLevelType w:val="singleLevel"/>
    <w:tmpl w:val="6B5C4862"/>
    <w:lvl w:ilvl="0">
      <w:start w:val="2"/>
      <w:numFmt w:val="bullet"/>
      <w:lvlText w:val=""/>
      <w:lvlJc w:val="left"/>
      <w:pPr>
        <w:tabs>
          <w:tab w:val="num" w:pos="4260"/>
        </w:tabs>
        <w:ind w:left="4260" w:hanging="705"/>
      </w:pPr>
      <w:rPr>
        <w:rFonts w:ascii="Symbol" w:hAnsi="Symbol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15"/>
  </w:num>
  <w:num w:numId="12">
    <w:abstractNumId w:val="1"/>
  </w:num>
  <w:num w:numId="13">
    <w:abstractNumId w:val="3"/>
  </w:num>
  <w:num w:numId="14">
    <w:abstractNumId w:val="12"/>
  </w:num>
  <w:num w:numId="15">
    <w:abstractNumId w:val="2"/>
  </w:num>
  <w:num w:numId="16">
    <w:abstractNumId w:val="9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C3"/>
    <w:rsid w:val="000140E1"/>
    <w:rsid w:val="00025B2D"/>
    <w:rsid w:val="00032663"/>
    <w:rsid w:val="00032D69"/>
    <w:rsid w:val="00037D1C"/>
    <w:rsid w:val="00040291"/>
    <w:rsid w:val="0007081C"/>
    <w:rsid w:val="000777D4"/>
    <w:rsid w:val="00092648"/>
    <w:rsid w:val="00092A85"/>
    <w:rsid w:val="00092BF0"/>
    <w:rsid w:val="000C2C4E"/>
    <w:rsid w:val="000C2D60"/>
    <w:rsid w:val="000D0714"/>
    <w:rsid w:val="000D5921"/>
    <w:rsid w:val="000D648E"/>
    <w:rsid w:val="000D736B"/>
    <w:rsid w:val="000E44F3"/>
    <w:rsid w:val="001247EF"/>
    <w:rsid w:val="00126358"/>
    <w:rsid w:val="00134053"/>
    <w:rsid w:val="00135209"/>
    <w:rsid w:val="00137CEB"/>
    <w:rsid w:val="00145573"/>
    <w:rsid w:val="00151B2E"/>
    <w:rsid w:val="00153E1D"/>
    <w:rsid w:val="00156A97"/>
    <w:rsid w:val="00164D79"/>
    <w:rsid w:val="00180063"/>
    <w:rsid w:val="001A11FE"/>
    <w:rsid w:val="001C03A1"/>
    <w:rsid w:val="001C0549"/>
    <w:rsid w:val="001E4DFA"/>
    <w:rsid w:val="001F1152"/>
    <w:rsid w:val="001F7F49"/>
    <w:rsid w:val="00202F7F"/>
    <w:rsid w:val="00205AD7"/>
    <w:rsid w:val="0021524D"/>
    <w:rsid w:val="00235694"/>
    <w:rsid w:val="00242C8E"/>
    <w:rsid w:val="00246B19"/>
    <w:rsid w:val="00251FED"/>
    <w:rsid w:val="00253641"/>
    <w:rsid w:val="0025607C"/>
    <w:rsid w:val="00265897"/>
    <w:rsid w:val="00271BAD"/>
    <w:rsid w:val="0029480E"/>
    <w:rsid w:val="00296BB2"/>
    <w:rsid w:val="002A09AE"/>
    <w:rsid w:val="002B09F5"/>
    <w:rsid w:val="002B3C4C"/>
    <w:rsid w:val="002D2511"/>
    <w:rsid w:val="00311B13"/>
    <w:rsid w:val="00314002"/>
    <w:rsid w:val="00321BB0"/>
    <w:rsid w:val="003235C2"/>
    <w:rsid w:val="00332C91"/>
    <w:rsid w:val="00353049"/>
    <w:rsid w:val="003537BA"/>
    <w:rsid w:val="00360D93"/>
    <w:rsid w:val="00366B08"/>
    <w:rsid w:val="00381CC9"/>
    <w:rsid w:val="003A15A2"/>
    <w:rsid w:val="003A7609"/>
    <w:rsid w:val="003C2BDC"/>
    <w:rsid w:val="003C5CB9"/>
    <w:rsid w:val="00400356"/>
    <w:rsid w:val="00413E15"/>
    <w:rsid w:val="00417D60"/>
    <w:rsid w:val="00436B63"/>
    <w:rsid w:val="00443193"/>
    <w:rsid w:val="00444C3B"/>
    <w:rsid w:val="00460193"/>
    <w:rsid w:val="00467313"/>
    <w:rsid w:val="004730ED"/>
    <w:rsid w:val="0047345D"/>
    <w:rsid w:val="00477CDD"/>
    <w:rsid w:val="00481DA0"/>
    <w:rsid w:val="004A5AF4"/>
    <w:rsid w:val="004A5DC1"/>
    <w:rsid w:val="004B54C8"/>
    <w:rsid w:val="004E5E1A"/>
    <w:rsid w:val="00506F03"/>
    <w:rsid w:val="005123B9"/>
    <w:rsid w:val="00512CED"/>
    <w:rsid w:val="00536EBD"/>
    <w:rsid w:val="0054138B"/>
    <w:rsid w:val="00544B3C"/>
    <w:rsid w:val="00547806"/>
    <w:rsid w:val="005569CA"/>
    <w:rsid w:val="00566F83"/>
    <w:rsid w:val="0057107D"/>
    <w:rsid w:val="005977B5"/>
    <w:rsid w:val="005A3188"/>
    <w:rsid w:val="005B4E9E"/>
    <w:rsid w:val="005B7801"/>
    <w:rsid w:val="005D744E"/>
    <w:rsid w:val="00623C4F"/>
    <w:rsid w:val="006420D6"/>
    <w:rsid w:val="00647D85"/>
    <w:rsid w:val="00654C55"/>
    <w:rsid w:val="006603CF"/>
    <w:rsid w:val="006608F1"/>
    <w:rsid w:val="00667D7E"/>
    <w:rsid w:val="00683CEE"/>
    <w:rsid w:val="00692041"/>
    <w:rsid w:val="006A0656"/>
    <w:rsid w:val="006A58E1"/>
    <w:rsid w:val="006B6B0A"/>
    <w:rsid w:val="006C23CB"/>
    <w:rsid w:val="006C53A5"/>
    <w:rsid w:val="006E2B0C"/>
    <w:rsid w:val="006F48E4"/>
    <w:rsid w:val="00705631"/>
    <w:rsid w:val="00705F62"/>
    <w:rsid w:val="00715CB6"/>
    <w:rsid w:val="0072783F"/>
    <w:rsid w:val="007369B9"/>
    <w:rsid w:val="00756856"/>
    <w:rsid w:val="00763F37"/>
    <w:rsid w:val="00763FD8"/>
    <w:rsid w:val="007730B5"/>
    <w:rsid w:val="007747C5"/>
    <w:rsid w:val="00775E3A"/>
    <w:rsid w:val="00780461"/>
    <w:rsid w:val="00780AAE"/>
    <w:rsid w:val="007A1EBB"/>
    <w:rsid w:val="007A3F2F"/>
    <w:rsid w:val="007B5221"/>
    <w:rsid w:val="007B5520"/>
    <w:rsid w:val="007B75DE"/>
    <w:rsid w:val="007B7D89"/>
    <w:rsid w:val="007C0B0D"/>
    <w:rsid w:val="007C40FE"/>
    <w:rsid w:val="007C6CA4"/>
    <w:rsid w:val="007D6CB8"/>
    <w:rsid w:val="0080393A"/>
    <w:rsid w:val="0080716F"/>
    <w:rsid w:val="00812D72"/>
    <w:rsid w:val="0082150E"/>
    <w:rsid w:val="00824B14"/>
    <w:rsid w:val="00830947"/>
    <w:rsid w:val="00830DB0"/>
    <w:rsid w:val="008468A4"/>
    <w:rsid w:val="00851DD8"/>
    <w:rsid w:val="00853990"/>
    <w:rsid w:val="0085403F"/>
    <w:rsid w:val="00862905"/>
    <w:rsid w:val="008903DB"/>
    <w:rsid w:val="008A1669"/>
    <w:rsid w:val="008B0693"/>
    <w:rsid w:val="008B339A"/>
    <w:rsid w:val="008B50B4"/>
    <w:rsid w:val="008C2098"/>
    <w:rsid w:val="008C229A"/>
    <w:rsid w:val="008D5BA7"/>
    <w:rsid w:val="008D6F8E"/>
    <w:rsid w:val="008E08A6"/>
    <w:rsid w:val="008E0CA6"/>
    <w:rsid w:val="008F546E"/>
    <w:rsid w:val="008F6820"/>
    <w:rsid w:val="008F6877"/>
    <w:rsid w:val="00902D0C"/>
    <w:rsid w:val="00905CB4"/>
    <w:rsid w:val="00913D6D"/>
    <w:rsid w:val="00914E5F"/>
    <w:rsid w:val="009227E7"/>
    <w:rsid w:val="00962D79"/>
    <w:rsid w:val="009673E9"/>
    <w:rsid w:val="00980300"/>
    <w:rsid w:val="009975D9"/>
    <w:rsid w:val="009A0B25"/>
    <w:rsid w:val="009A5F29"/>
    <w:rsid w:val="009B017D"/>
    <w:rsid w:val="009B2486"/>
    <w:rsid w:val="009B5681"/>
    <w:rsid w:val="009D51F8"/>
    <w:rsid w:val="009E5602"/>
    <w:rsid w:val="009F0979"/>
    <w:rsid w:val="00A22EC2"/>
    <w:rsid w:val="00A338BA"/>
    <w:rsid w:val="00A342A5"/>
    <w:rsid w:val="00A4024B"/>
    <w:rsid w:val="00A466E3"/>
    <w:rsid w:val="00A62F64"/>
    <w:rsid w:val="00A761B0"/>
    <w:rsid w:val="00A947D0"/>
    <w:rsid w:val="00AA736B"/>
    <w:rsid w:val="00AC34D4"/>
    <w:rsid w:val="00AD6883"/>
    <w:rsid w:val="00AF230B"/>
    <w:rsid w:val="00AF5996"/>
    <w:rsid w:val="00B14C7D"/>
    <w:rsid w:val="00B17480"/>
    <w:rsid w:val="00B21E57"/>
    <w:rsid w:val="00B34D88"/>
    <w:rsid w:val="00B4436A"/>
    <w:rsid w:val="00B45F61"/>
    <w:rsid w:val="00B66728"/>
    <w:rsid w:val="00B6750A"/>
    <w:rsid w:val="00B76E55"/>
    <w:rsid w:val="00B8618D"/>
    <w:rsid w:val="00B86EBC"/>
    <w:rsid w:val="00B87E91"/>
    <w:rsid w:val="00B9284F"/>
    <w:rsid w:val="00B97BFA"/>
    <w:rsid w:val="00BA28AE"/>
    <w:rsid w:val="00BA3226"/>
    <w:rsid w:val="00BC2224"/>
    <w:rsid w:val="00BC3368"/>
    <w:rsid w:val="00BD676E"/>
    <w:rsid w:val="00C134DD"/>
    <w:rsid w:val="00C17155"/>
    <w:rsid w:val="00C441CD"/>
    <w:rsid w:val="00C612B3"/>
    <w:rsid w:val="00C63B03"/>
    <w:rsid w:val="00C85E12"/>
    <w:rsid w:val="00C91513"/>
    <w:rsid w:val="00C974E3"/>
    <w:rsid w:val="00CB0FB0"/>
    <w:rsid w:val="00CB5E1F"/>
    <w:rsid w:val="00CF1424"/>
    <w:rsid w:val="00D0099C"/>
    <w:rsid w:val="00D037F3"/>
    <w:rsid w:val="00D040B3"/>
    <w:rsid w:val="00D04ADF"/>
    <w:rsid w:val="00D11421"/>
    <w:rsid w:val="00D11510"/>
    <w:rsid w:val="00D26BD3"/>
    <w:rsid w:val="00D537B9"/>
    <w:rsid w:val="00D8029E"/>
    <w:rsid w:val="00D9544F"/>
    <w:rsid w:val="00D96A18"/>
    <w:rsid w:val="00DA5851"/>
    <w:rsid w:val="00DA6256"/>
    <w:rsid w:val="00DC3E6E"/>
    <w:rsid w:val="00DC7476"/>
    <w:rsid w:val="00DD7971"/>
    <w:rsid w:val="00DE1533"/>
    <w:rsid w:val="00DE359F"/>
    <w:rsid w:val="00DE40DB"/>
    <w:rsid w:val="00E16908"/>
    <w:rsid w:val="00E172F1"/>
    <w:rsid w:val="00E23B11"/>
    <w:rsid w:val="00E249C6"/>
    <w:rsid w:val="00E34914"/>
    <w:rsid w:val="00E43938"/>
    <w:rsid w:val="00E5245A"/>
    <w:rsid w:val="00E559F9"/>
    <w:rsid w:val="00E55EE6"/>
    <w:rsid w:val="00E66EA6"/>
    <w:rsid w:val="00E82B6D"/>
    <w:rsid w:val="00E85407"/>
    <w:rsid w:val="00E92765"/>
    <w:rsid w:val="00E935B1"/>
    <w:rsid w:val="00E955CC"/>
    <w:rsid w:val="00EB45E6"/>
    <w:rsid w:val="00EB46B5"/>
    <w:rsid w:val="00EC142A"/>
    <w:rsid w:val="00EF6D4F"/>
    <w:rsid w:val="00EF6DAE"/>
    <w:rsid w:val="00F07BB9"/>
    <w:rsid w:val="00F16A29"/>
    <w:rsid w:val="00F17681"/>
    <w:rsid w:val="00F405BD"/>
    <w:rsid w:val="00F4168E"/>
    <w:rsid w:val="00F63EE4"/>
    <w:rsid w:val="00F71434"/>
    <w:rsid w:val="00F763A1"/>
    <w:rsid w:val="00F9037C"/>
    <w:rsid w:val="00FA2919"/>
    <w:rsid w:val="00FA3872"/>
    <w:rsid w:val="00FB12FE"/>
    <w:rsid w:val="00FB3FC3"/>
    <w:rsid w:val="00FD0130"/>
    <w:rsid w:val="00FE040F"/>
    <w:rsid w:val="00FE045D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9C89D6"/>
  <w15:chartTrackingRefBased/>
  <w15:docId w15:val="{1A621D44-AF55-44A5-B374-C2403F87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i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pPr>
      <w:keepNext/>
      <w:ind w:firstLine="705"/>
      <w:outlineLvl w:val="4"/>
    </w:pPr>
    <w:rPr>
      <w:b/>
      <w:sz w:val="24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color w:val="FF0000"/>
      <w:sz w:val="24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4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rFonts w:ascii="Comic Sans MS" w:hAnsi="Comic Sans MS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</w:rPr>
  </w:style>
  <w:style w:type="character" w:styleId="Lienhypertexte">
    <w:name w:val="Hyperlink"/>
    <w:rPr>
      <w:color w:val="0000FF"/>
      <w:u w:val="single"/>
    </w:rPr>
  </w:style>
  <w:style w:type="paragraph" w:styleId="Retraitcorpsdetexte">
    <w:name w:val="Body Text Indent"/>
    <w:basedOn w:val="Normal"/>
    <w:pPr>
      <w:ind w:firstLine="708"/>
    </w:pPr>
    <w:rPr>
      <w:sz w:val="24"/>
    </w:rPr>
  </w:style>
  <w:style w:type="paragraph" w:styleId="Retraitcorpsdetexte2">
    <w:name w:val="Body Text Indent 2"/>
    <w:basedOn w:val="Normal"/>
    <w:pPr>
      <w:ind w:left="708" w:firstLine="702"/>
    </w:pPr>
    <w:rPr>
      <w:sz w:val="24"/>
    </w:rPr>
  </w:style>
  <w:style w:type="paragraph" w:styleId="Corpsdetexte2">
    <w:name w:val="Body Text 2"/>
    <w:basedOn w:val="Normal"/>
    <w:pPr>
      <w:autoSpaceDE w:val="0"/>
      <w:autoSpaceDN w:val="0"/>
      <w:adjustRightInd w:val="0"/>
    </w:pPr>
    <w:rPr>
      <w:rFonts w:ascii="Comic Sans MS" w:hAnsi="Comic Sans M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Corpsdetexte3">
    <w:name w:val="Body Text 3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jc w:val="center"/>
    </w:pPr>
    <w:rPr>
      <w:rFonts w:ascii="Comic Sans MS" w:hAnsi="Comic Sans MS"/>
      <w:b/>
    </w:rPr>
  </w:style>
  <w:style w:type="character" w:styleId="Lienhypertextesuivivisit">
    <w:name w:val="FollowedHyperlink"/>
    <w:rPr>
      <w:color w:val="800080"/>
      <w:u w:val="single"/>
    </w:rPr>
  </w:style>
  <w:style w:type="paragraph" w:styleId="Retraitcorpsdetexte3">
    <w:name w:val="Body Text Inden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1"/>
      <w:jc w:val="center"/>
    </w:pPr>
    <w:rPr>
      <w:rFonts w:ascii="Comic Sans MS" w:hAnsi="Comic Sans MS"/>
    </w:rPr>
  </w:style>
  <w:style w:type="table" w:styleId="Grilledutableau">
    <w:name w:val="Table Grid"/>
    <w:basedOn w:val="TableauNormal"/>
    <w:rsid w:val="0046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853990"/>
  </w:style>
  <w:style w:type="paragraph" w:styleId="Textedebulles">
    <w:name w:val="Balloon Text"/>
    <w:basedOn w:val="Normal"/>
    <w:link w:val="TextedebullesCar"/>
    <w:rsid w:val="00853990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8539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7BB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_MODULE_ARDUINO\format%20fiche_A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EA57C-6808-45FF-851C-B4AE3AA1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fiche_AP</Template>
  <TotalTime>0</TotalTime>
  <Pages>1</Pages>
  <Words>133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Fascicule de Génie Electrique (Terminale S option SI)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Fascicule de Génie Electrique (Terminale S option SI)</dc:title>
  <dc:subject/>
  <dc:creator>josiane</dc:creator>
  <cp:keywords/>
  <cp:lastModifiedBy>Maxime, BROUAZIN</cp:lastModifiedBy>
  <cp:revision>2</cp:revision>
  <cp:lastPrinted>2013-09-03T12:56:00Z</cp:lastPrinted>
  <dcterms:created xsi:type="dcterms:W3CDTF">2020-11-27T07:32:00Z</dcterms:created>
  <dcterms:modified xsi:type="dcterms:W3CDTF">2020-11-27T07:32:00Z</dcterms:modified>
</cp:coreProperties>
</file>